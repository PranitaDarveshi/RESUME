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8D31" w14:textId="1C3E476D" w:rsidR="00C067C5" w:rsidRPr="00843164" w:rsidRDefault="00E747CA">
      <w:pPr>
        <w:pStyle w:val="Title"/>
      </w:pPr>
      <w:r>
        <w:t>PRANITA DARVESHI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21076B1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5127B0D" w14:textId="77777777" w:rsidR="00260D3F" w:rsidRPr="00843164" w:rsidRDefault="00E747CA">
            <w:pPr>
              <w:pStyle w:val="ContactInfo"/>
            </w:pPr>
            <w:r>
              <w:t>744821841</w:t>
            </w:r>
            <w:r w:rsidR="00260D3F" w:rsidRPr="00843164">
              <w:t> | </w:t>
            </w:r>
            <w:r>
              <w:t>pranitadarveshi</w:t>
            </w:r>
            <w:r w:rsidR="00EA4D80">
              <w:t>@gmail.com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84F4328E931F410EBEB2ACD4ACF3CAD3"/>
        </w:placeholder>
        <w:temporary/>
        <w:showingPlcHdr/>
        <w15:appearance w15:val="hidden"/>
      </w:sdtPr>
      <w:sdtEndPr/>
      <w:sdtContent>
        <w:p w14:paraId="21EE0A15" w14:textId="16687F9F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25EDF754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12A4060" w14:textId="04631471" w:rsidR="00260D3F" w:rsidRDefault="0065655A" w:rsidP="0065655A">
            <w:pPr>
              <w:pStyle w:val="ListParagraph"/>
              <w:numPr>
                <w:ilvl w:val="0"/>
                <w:numId w:val="15"/>
              </w:numPr>
            </w:pPr>
            <w:r>
              <w:t xml:space="preserve"> C and C++ programming language.</w:t>
            </w:r>
          </w:p>
          <w:p w14:paraId="5F62DAB2" w14:textId="77777777" w:rsidR="001E1965" w:rsidRDefault="001E1965" w:rsidP="001E1965">
            <w:pPr>
              <w:pStyle w:val="ListParagraph"/>
              <w:numPr>
                <w:ilvl w:val="0"/>
                <w:numId w:val="15"/>
              </w:numPr>
            </w:pPr>
            <w:r>
              <w:t>PYTHON</w:t>
            </w:r>
          </w:p>
          <w:p w14:paraId="7B6D99CB" w14:textId="77777777" w:rsidR="001E1965" w:rsidRDefault="001E1965" w:rsidP="001E1965">
            <w:pPr>
              <w:pStyle w:val="ListParagraph"/>
              <w:numPr>
                <w:ilvl w:val="0"/>
                <w:numId w:val="15"/>
              </w:numPr>
            </w:pPr>
            <w:r>
              <w:t>HTML5 &amp; CSS</w:t>
            </w:r>
          </w:p>
          <w:p w14:paraId="440599E6" w14:textId="26EA0925" w:rsidR="0065655A" w:rsidRPr="00843164" w:rsidRDefault="0065655A" w:rsidP="00E747CA">
            <w:pPr>
              <w:pStyle w:val="ListParagraph"/>
            </w:pPr>
            <w:r>
              <w:t xml:space="preserve"> </w:t>
            </w:r>
          </w:p>
        </w:tc>
      </w:tr>
    </w:tbl>
    <w:p w14:paraId="35362523" w14:textId="50DFBAA6" w:rsidR="00843164" w:rsidRPr="00843164" w:rsidRDefault="00E747CA" w:rsidP="00843164">
      <w:pPr>
        <w:pStyle w:val="Heading1"/>
      </w:pPr>
      <w:r>
        <w:t>WoRkSHOPS ATTeNDED AND EXTRA CURRICULAR aCTIVITIES</w:t>
      </w:r>
    </w:p>
    <w:tbl>
      <w:tblPr>
        <w:tblStyle w:val="ResumeTable"/>
        <w:tblW w:w="5138" w:type="pct"/>
        <w:tblLook w:val="0620" w:firstRow="1" w:lastRow="0" w:firstColumn="0" w:lastColumn="0" w:noHBand="1" w:noVBand="1"/>
        <w:tblDescription w:val="Experience table"/>
      </w:tblPr>
      <w:tblGrid>
        <w:gridCol w:w="1702"/>
        <w:gridCol w:w="7620"/>
      </w:tblGrid>
      <w:tr w:rsidR="00843164" w:rsidRPr="00843164" w14:paraId="57BF3D2E" w14:textId="77777777" w:rsidTr="00CF0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tblHeader/>
        </w:trPr>
        <w:tc>
          <w:tcPr>
            <w:tcW w:w="913" w:type="pct"/>
          </w:tcPr>
          <w:p w14:paraId="793B7E76" w14:textId="0CB217B1" w:rsidR="00843164" w:rsidRPr="00843164" w:rsidRDefault="00843164" w:rsidP="00843164">
            <w:pPr>
              <w:pStyle w:val="Date"/>
            </w:pPr>
          </w:p>
        </w:tc>
        <w:tc>
          <w:tcPr>
            <w:tcW w:w="4087" w:type="pct"/>
          </w:tcPr>
          <w:p w14:paraId="3268F3F2" w14:textId="72988663" w:rsidR="00CF0E4C" w:rsidRDefault="00CF0E4C" w:rsidP="00CF0E4C">
            <w:pPr>
              <w:pStyle w:val="ListParagraph"/>
              <w:numPr>
                <w:ilvl w:val="0"/>
                <w:numId w:val="16"/>
              </w:numPr>
            </w:pPr>
            <w:r>
              <w:t xml:space="preserve">I have volunteered for various events in the college, also had played a part as a </w:t>
            </w:r>
            <w:r w:rsidR="00E747CA">
              <w:t>registration Sub-</w:t>
            </w:r>
            <w:r>
              <w:t xml:space="preserve">head in a </w:t>
            </w:r>
            <w:r w:rsidR="00E747CA">
              <w:t>tech-fest</w:t>
            </w:r>
          </w:p>
          <w:p w14:paraId="21262BF3" w14:textId="0E4F7245" w:rsidR="00E747CA" w:rsidRPr="006C0E45" w:rsidRDefault="00E747CA" w:rsidP="00E747CA">
            <w:pPr>
              <w:pStyle w:val="ListParagraph"/>
              <w:numPr>
                <w:ilvl w:val="0"/>
                <w:numId w:val="16"/>
              </w:numPr>
            </w:pPr>
            <w:r w:rsidRPr="006C0E45">
              <w:t>Attended a workshop on SAP</w:t>
            </w:r>
            <w:r w:rsidRPr="006C0E45">
              <w:t xml:space="preserve"> </w:t>
            </w:r>
            <w:r w:rsidRPr="006C0E45">
              <w:t>(Syste</w:t>
            </w:r>
            <w:bookmarkStart w:id="0" w:name="_GoBack"/>
            <w:bookmarkEnd w:id="0"/>
            <w:r w:rsidRPr="006C0E45">
              <w:t>m</w:t>
            </w:r>
            <w:r w:rsidRPr="006C0E45">
              <w:t xml:space="preserve"> </w:t>
            </w:r>
            <w:r w:rsidRPr="006C0E45">
              <w:t>,</w:t>
            </w:r>
            <w:r w:rsidRPr="006C0E45">
              <w:t xml:space="preserve"> </w:t>
            </w:r>
            <w:r w:rsidRPr="006C0E45">
              <w:t>application and products).</w:t>
            </w:r>
          </w:p>
          <w:p w14:paraId="5070C179" w14:textId="3AD0372F" w:rsidR="00E747CA" w:rsidRPr="006C0E45" w:rsidRDefault="00E747CA" w:rsidP="00E747CA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</w:pPr>
            <w:r w:rsidRPr="006C0E45">
              <w:t>Attended a workshop on Business Analysis.</w:t>
            </w:r>
          </w:p>
          <w:p w14:paraId="205E2BB3" w14:textId="674F91C8" w:rsidR="00CF0E4C" w:rsidRPr="00843164" w:rsidRDefault="00CF0E4C" w:rsidP="00E747CA">
            <w:pPr>
              <w:pStyle w:val="ListParagraph"/>
            </w:pPr>
          </w:p>
        </w:tc>
      </w:tr>
      <w:tr w:rsidR="00843164" w:rsidRPr="00843164" w14:paraId="62A2AC9D" w14:textId="77777777" w:rsidTr="00CF0E4C">
        <w:trPr>
          <w:trHeight w:val="121"/>
        </w:trPr>
        <w:tc>
          <w:tcPr>
            <w:tcW w:w="913" w:type="pct"/>
          </w:tcPr>
          <w:p w14:paraId="5E9AEEAB" w14:textId="366943EB" w:rsidR="00843164" w:rsidRPr="00843164" w:rsidRDefault="00843164" w:rsidP="00843164">
            <w:pPr>
              <w:pStyle w:val="Date"/>
            </w:pPr>
          </w:p>
        </w:tc>
        <w:tc>
          <w:tcPr>
            <w:tcW w:w="4087" w:type="pct"/>
          </w:tcPr>
          <w:p w14:paraId="69BBBF31" w14:textId="4FA3374A" w:rsidR="00843164" w:rsidRPr="00843164" w:rsidRDefault="00843164" w:rsidP="0065655A"/>
        </w:tc>
      </w:tr>
    </w:tbl>
    <w:sdt>
      <w:sdtPr>
        <w:alias w:val="Education heading:"/>
        <w:tag w:val="Education heading:"/>
        <w:id w:val="989682148"/>
        <w:placeholder>
          <w:docPart w:val="688F24E429CC457880B89AC6AF952E6A"/>
        </w:placeholder>
        <w:temporary/>
        <w:showingPlcHdr/>
        <w15:appearance w15:val="hidden"/>
      </w:sdtPr>
      <w:sdtEndPr/>
      <w:sdtContent>
        <w:p w14:paraId="15C4FFDE" w14:textId="77777777" w:rsidR="00843164" w:rsidRPr="00843164" w:rsidRDefault="00843164" w:rsidP="00CF0E4C">
          <w:pPr>
            <w:pStyle w:val="Heading1"/>
            <w:pBdr>
              <w:bottom w:val="double" w:sz="2" w:space="0" w:color="595959" w:themeColor="text1" w:themeTint="A6"/>
            </w:pBdr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206ADAA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198B2A7" w14:textId="7D6802A3" w:rsidR="00843164" w:rsidRPr="00843164" w:rsidRDefault="00843164" w:rsidP="00297EBC">
            <w:pPr>
              <w:pStyle w:val="Date"/>
            </w:pPr>
          </w:p>
        </w:tc>
        <w:tc>
          <w:tcPr>
            <w:tcW w:w="4087" w:type="pct"/>
          </w:tcPr>
          <w:p w14:paraId="3FF4BFC1" w14:textId="48941CC8" w:rsidR="00843164" w:rsidRDefault="005B62EA" w:rsidP="005B62EA">
            <w:pPr>
              <w:pStyle w:val="ListParagraph"/>
              <w:numPr>
                <w:ilvl w:val="0"/>
                <w:numId w:val="17"/>
              </w:numPr>
            </w:pPr>
            <w:r>
              <w:t>Bachelor of Engineering (B.E),</w:t>
            </w:r>
          </w:p>
          <w:p w14:paraId="66260894" w14:textId="271864C6" w:rsidR="005B62EA" w:rsidRDefault="005B62EA" w:rsidP="005B62EA">
            <w:pPr>
              <w:pStyle w:val="ListParagraph"/>
            </w:pPr>
            <w:r>
              <w:t>Universal College of Engineering, 2016-2020, 6.</w:t>
            </w:r>
            <w:r w:rsidR="001E1965">
              <w:t xml:space="preserve">5 </w:t>
            </w:r>
            <w:r>
              <w:t>pointer.</w:t>
            </w:r>
          </w:p>
          <w:p w14:paraId="5ADFE4CE" w14:textId="77777777" w:rsidR="005B62EA" w:rsidRDefault="005B62EA" w:rsidP="005B62EA">
            <w:pPr>
              <w:pStyle w:val="ListParagraph"/>
              <w:numPr>
                <w:ilvl w:val="0"/>
                <w:numId w:val="17"/>
              </w:numPr>
            </w:pPr>
            <w:r>
              <w:t>HSC,</w:t>
            </w:r>
          </w:p>
          <w:p w14:paraId="5E1E7E10" w14:textId="06797FFE" w:rsidR="005B62EA" w:rsidRDefault="005B62EA" w:rsidP="005B62EA">
            <w:pPr>
              <w:pStyle w:val="ListParagraph"/>
            </w:pPr>
            <w:r>
              <w:t>R.P. Wagh College of Science, 2016, 7</w:t>
            </w:r>
            <w:r w:rsidR="001E1965">
              <w:t>0</w:t>
            </w:r>
            <w:r>
              <w:t>%</w:t>
            </w:r>
          </w:p>
          <w:p w14:paraId="28D2D9E1" w14:textId="77777777" w:rsidR="005B62EA" w:rsidRDefault="005B62EA" w:rsidP="005B62EA">
            <w:pPr>
              <w:pStyle w:val="ListParagraph"/>
              <w:numPr>
                <w:ilvl w:val="0"/>
                <w:numId w:val="17"/>
              </w:numPr>
            </w:pPr>
            <w:r>
              <w:t>SSC,</w:t>
            </w:r>
          </w:p>
          <w:p w14:paraId="1A0A83B1" w14:textId="022D2632" w:rsidR="005B62EA" w:rsidRPr="00843164" w:rsidRDefault="001E1965" w:rsidP="005B62EA">
            <w:pPr>
              <w:pStyle w:val="ListParagraph"/>
            </w:pPr>
            <w:r>
              <w:t>sopara</w:t>
            </w:r>
            <w:r w:rsidR="005B62EA">
              <w:t xml:space="preserve"> English High School, 2014, </w:t>
            </w:r>
            <w:r w:rsidR="00841751">
              <w:t>8</w:t>
            </w:r>
            <w:r>
              <w:t>1</w:t>
            </w:r>
            <w:r w:rsidR="00841751">
              <w:t>%</w:t>
            </w:r>
          </w:p>
        </w:tc>
      </w:tr>
    </w:tbl>
    <w:p w14:paraId="3E53A2E5" w14:textId="4B19B345" w:rsidR="00126049" w:rsidRPr="00843164" w:rsidRDefault="00841751" w:rsidP="002563E8">
      <w:pPr>
        <w:pStyle w:val="Heading1"/>
      </w:pPr>
      <w:r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06BD224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867697A" w14:textId="77777777" w:rsidR="00260D3F" w:rsidRDefault="00841751" w:rsidP="00841751">
            <w:pPr>
              <w:pStyle w:val="ListParagraph"/>
              <w:numPr>
                <w:ilvl w:val="0"/>
                <w:numId w:val="17"/>
              </w:numPr>
            </w:pPr>
            <w:r>
              <w:t>TERM WORK CALCULATION WEBSITE</w:t>
            </w:r>
          </w:p>
          <w:p w14:paraId="3D79A637" w14:textId="77777777" w:rsidR="00841751" w:rsidRDefault="00841751" w:rsidP="00841751">
            <w:pPr>
              <w:pStyle w:val="ListParagraph"/>
            </w:pPr>
            <w:r>
              <w:t>(HTML, CSS, PHP, MySQL)</w:t>
            </w:r>
          </w:p>
          <w:p w14:paraId="75234407" w14:textId="77777777" w:rsidR="00841751" w:rsidRDefault="00841751" w:rsidP="00841751">
            <w:pPr>
              <w:pStyle w:val="ListParagraph"/>
              <w:numPr>
                <w:ilvl w:val="0"/>
                <w:numId w:val="17"/>
              </w:numPr>
            </w:pPr>
            <w:r>
              <w:t>HAND GESTURE CONTROLLED ROBOT</w:t>
            </w:r>
          </w:p>
          <w:p w14:paraId="0CBA3C30" w14:textId="77777777" w:rsidR="00841751" w:rsidRDefault="00841751" w:rsidP="00841751">
            <w:pPr>
              <w:pStyle w:val="ListParagraph"/>
            </w:pPr>
            <w:r>
              <w:t>(IOT based project using Arduino)</w:t>
            </w:r>
          </w:p>
          <w:p w14:paraId="4B06C7DE" w14:textId="42716A19" w:rsidR="001E1965" w:rsidRDefault="001E1965" w:rsidP="001E1965">
            <w:pPr>
              <w:pStyle w:val="ListParagraph"/>
              <w:numPr>
                <w:ilvl w:val="0"/>
                <w:numId w:val="17"/>
              </w:numPr>
            </w:pPr>
            <w:r>
              <w:t xml:space="preserve">HARDWARE </w:t>
            </w:r>
            <w:r w:rsidR="00E747CA">
              <w:t>COMPANY</w:t>
            </w:r>
            <w:r>
              <w:t xml:space="preserve"> WEBSITE</w:t>
            </w:r>
          </w:p>
          <w:p w14:paraId="299CFDB0" w14:textId="77777777" w:rsidR="001E1965" w:rsidRPr="00843164" w:rsidRDefault="001E1965" w:rsidP="001E1965">
            <w:pPr>
              <w:pStyle w:val="ListParagraph"/>
            </w:pPr>
            <w:r>
              <w:t>(HTML, CSS, MATERIALIZE)</w:t>
            </w:r>
          </w:p>
        </w:tc>
      </w:tr>
    </w:tbl>
    <w:p w14:paraId="20D7DEDF" w14:textId="23268992" w:rsidR="00126049" w:rsidRPr="00843164" w:rsidRDefault="00841751" w:rsidP="002563E8">
      <w:pPr>
        <w:pStyle w:val="Heading1"/>
      </w:pPr>
      <w:r>
        <w:lastRenderedPageBreak/>
        <w:t>TECHNICAL PROFILES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21F93012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7DE257B" w14:textId="7C14D620" w:rsidR="006C0E45" w:rsidRDefault="006C0E45" w:rsidP="006C0E45">
            <w:pPr>
              <w:pStyle w:val="ListParagraph"/>
              <w:numPr>
                <w:ilvl w:val="0"/>
                <w:numId w:val="17"/>
              </w:numPr>
            </w:pPr>
            <w:r>
              <w:t>https://www.linkedin.com/in/pranita-darveshi-a4a1a0182</w:t>
            </w:r>
          </w:p>
          <w:p w14:paraId="148DE0E3" w14:textId="21E06061" w:rsidR="00841751" w:rsidRPr="00843164" w:rsidRDefault="00E747CA" w:rsidP="006C0E45">
            <w:pPr>
              <w:pStyle w:val="ListParagraph"/>
              <w:numPr>
                <w:ilvl w:val="0"/>
                <w:numId w:val="17"/>
              </w:numPr>
            </w:pPr>
            <w:r w:rsidRPr="00E747CA">
              <w:t>https://github.com/PranitaDarveshi</w:t>
            </w:r>
          </w:p>
        </w:tc>
      </w:tr>
    </w:tbl>
    <w:p w14:paraId="6FB5E094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0CC73" w14:textId="77777777" w:rsidR="00967025" w:rsidRDefault="00967025">
      <w:pPr>
        <w:spacing w:after="0"/>
      </w:pPr>
      <w:r>
        <w:separator/>
      </w:r>
    </w:p>
    <w:p w14:paraId="6C303C1B" w14:textId="77777777" w:rsidR="00967025" w:rsidRDefault="00967025"/>
  </w:endnote>
  <w:endnote w:type="continuationSeparator" w:id="0">
    <w:p w14:paraId="45B110C5" w14:textId="77777777" w:rsidR="00967025" w:rsidRDefault="00967025">
      <w:pPr>
        <w:spacing w:after="0"/>
      </w:pPr>
      <w:r>
        <w:continuationSeparator/>
      </w:r>
    </w:p>
    <w:p w14:paraId="34DD3FD1" w14:textId="77777777" w:rsidR="00967025" w:rsidRDefault="00967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F13A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906DC" w14:textId="77777777" w:rsidR="00967025" w:rsidRDefault="00967025">
      <w:pPr>
        <w:spacing w:after="0"/>
      </w:pPr>
      <w:r>
        <w:separator/>
      </w:r>
    </w:p>
    <w:p w14:paraId="70A8D280" w14:textId="77777777" w:rsidR="00967025" w:rsidRDefault="00967025"/>
  </w:footnote>
  <w:footnote w:type="continuationSeparator" w:id="0">
    <w:p w14:paraId="02B37E2C" w14:textId="77777777" w:rsidR="00967025" w:rsidRDefault="00967025">
      <w:pPr>
        <w:spacing w:after="0"/>
      </w:pPr>
      <w:r>
        <w:continuationSeparator/>
      </w:r>
    </w:p>
    <w:p w14:paraId="3AFC17AE" w14:textId="77777777" w:rsidR="00967025" w:rsidRDefault="009670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A39426E"/>
    <w:multiLevelType w:val="hybridMultilevel"/>
    <w:tmpl w:val="510CA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11168"/>
    <w:multiLevelType w:val="hybridMultilevel"/>
    <w:tmpl w:val="8D2C3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861D9"/>
    <w:multiLevelType w:val="hybridMultilevel"/>
    <w:tmpl w:val="035C4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80"/>
    <w:rsid w:val="000C0CA7"/>
    <w:rsid w:val="000F2762"/>
    <w:rsid w:val="00126049"/>
    <w:rsid w:val="0014523F"/>
    <w:rsid w:val="001D5E3E"/>
    <w:rsid w:val="001E1965"/>
    <w:rsid w:val="00254924"/>
    <w:rsid w:val="002563E8"/>
    <w:rsid w:val="00260D3F"/>
    <w:rsid w:val="004827F9"/>
    <w:rsid w:val="00526C73"/>
    <w:rsid w:val="005B62EA"/>
    <w:rsid w:val="00650306"/>
    <w:rsid w:val="0065655A"/>
    <w:rsid w:val="00693B17"/>
    <w:rsid w:val="006C0E45"/>
    <w:rsid w:val="00762CE4"/>
    <w:rsid w:val="00797C46"/>
    <w:rsid w:val="00807FF7"/>
    <w:rsid w:val="00841751"/>
    <w:rsid w:val="00843164"/>
    <w:rsid w:val="00854E7D"/>
    <w:rsid w:val="008551F7"/>
    <w:rsid w:val="008A74DF"/>
    <w:rsid w:val="008B5DC0"/>
    <w:rsid w:val="00931654"/>
    <w:rsid w:val="00967025"/>
    <w:rsid w:val="00A82DCC"/>
    <w:rsid w:val="00C02E26"/>
    <w:rsid w:val="00C067C5"/>
    <w:rsid w:val="00CC05D9"/>
    <w:rsid w:val="00CD7582"/>
    <w:rsid w:val="00CF0E4C"/>
    <w:rsid w:val="00D0020C"/>
    <w:rsid w:val="00D06E8C"/>
    <w:rsid w:val="00D234EA"/>
    <w:rsid w:val="00D568D3"/>
    <w:rsid w:val="00D65641"/>
    <w:rsid w:val="00D81F4E"/>
    <w:rsid w:val="00E42361"/>
    <w:rsid w:val="00E747CA"/>
    <w:rsid w:val="00E76367"/>
    <w:rsid w:val="00EA4D80"/>
    <w:rsid w:val="00F25533"/>
    <w:rsid w:val="00F6077F"/>
    <w:rsid w:val="00F63B5F"/>
    <w:rsid w:val="00F8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CDAB"/>
  <w15:chartTrackingRefBased/>
  <w15:docId w15:val="{AFE2E871-36FD-454D-BEE0-1C143B64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domain">
    <w:name w:val="domain"/>
    <w:basedOn w:val="DefaultParagraphFont"/>
    <w:rsid w:val="00841751"/>
  </w:style>
  <w:style w:type="character" w:customStyle="1" w:styleId="vanity-name">
    <w:name w:val="vanity-name"/>
    <w:basedOn w:val="DefaultParagraphFont"/>
    <w:rsid w:val="00841751"/>
  </w:style>
  <w:style w:type="character" w:styleId="UnresolvedMention">
    <w:name w:val="Unresolved Mention"/>
    <w:basedOn w:val="DefaultParagraphFont"/>
    <w:uiPriority w:val="99"/>
    <w:semiHidden/>
    <w:unhideWhenUsed/>
    <w:rsid w:val="00E74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mit%20Jain\AppData\Local\Packages\Microsoft.Office.Desktop_8wekyb3d8bbwe\LocalCache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F4328E931F410EBEB2ACD4ACF3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DCBAA-A170-46B8-A91C-A2F0A426F11A}"/>
      </w:docPartPr>
      <w:docPartBody>
        <w:p w:rsidR="00D82422" w:rsidRDefault="00015DCB">
          <w:pPr>
            <w:pStyle w:val="84F4328E931F410EBEB2ACD4ACF3CAD3"/>
          </w:pPr>
          <w:r w:rsidRPr="00843164">
            <w:t>Skills &amp; Abilities</w:t>
          </w:r>
        </w:p>
      </w:docPartBody>
    </w:docPart>
    <w:docPart>
      <w:docPartPr>
        <w:name w:val="688F24E429CC457880B89AC6AF952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236FA-4A9A-4941-8BAA-B3F7AC26D430}"/>
      </w:docPartPr>
      <w:docPartBody>
        <w:p w:rsidR="00D82422" w:rsidRDefault="00015DCB">
          <w:pPr>
            <w:pStyle w:val="688F24E429CC457880B89AC6AF952E6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B"/>
    <w:rsid w:val="00003375"/>
    <w:rsid w:val="00015DCB"/>
    <w:rsid w:val="00D82422"/>
    <w:rsid w:val="00E56052"/>
    <w:rsid w:val="00E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FF3DD9043E4B79947A6E4CC8E198E3">
    <w:name w:val="CCFF3DD9043E4B79947A6E4CC8E198E3"/>
  </w:style>
  <w:style w:type="paragraph" w:customStyle="1" w:styleId="A7F43D35D0A442B3A95100AC63EFED3F">
    <w:name w:val="A7F43D35D0A442B3A95100AC63EFED3F"/>
  </w:style>
  <w:style w:type="paragraph" w:customStyle="1" w:styleId="6920B333384E43A4B0B15CAD2F570253">
    <w:name w:val="6920B333384E43A4B0B15CAD2F570253"/>
  </w:style>
  <w:style w:type="paragraph" w:customStyle="1" w:styleId="12F225A748094CEB8C411165AA24DA64">
    <w:name w:val="12F225A748094CEB8C411165AA24DA64"/>
  </w:style>
  <w:style w:type="paragraph" w:customStyle="1" w:styleId="065FC98BAB2B4B6EA48E2F27DD792FAE">
    <w:name w:val="065FC98BAB2B4B6EA48E2F27DD792FAE"/>
  </w:style>
  <w:style w:type="paragraph" w:customStyle="1" w:styleId="1D59016E3BAE4EF59CA408ACDC55025F">
    <w:name w:val="1D59016E3BAE4EF59CA408ACDC55025F"/>
  </w:style>
  <w:style w:type="paragraph" w:customStyle="1" w:styleId="84F4328E931F410EBEB2ACD4ACF3CAD3">
    <w:name w:val="84F4328E931F410EBEB2ACD4ACF3CAD3"/>
  </w:style>
  <w:style w:type="paragraph" w:customStyle="1" w:styleId="D4814CDA71754102B719A0943F18B7D2">
    <w:name w:val="D4814CDA71754102B719A0943F18B7D2"/>
  </w:style>
  <w:style w:type="paragraph" w:customStyle="1" w:styleId="C63146FB1B36407B8AC80EE000FD2BF6">
    <w:name w:val="C63146FB1B36407B8AC80EE000FD2BF6"/>
  </w:style>
  <w:style w:type="paragraph" w:customStyle="1" w:styleId="8C03186F648E4495845B5F752A05C1DB">
    <w:name w:val="8C03186F648E4495845B5F752A05C1DB"/>
  </w:style>
  <w:style w:type="paragraph" w:customStyle="1" w:styleId="6A98516FBBC140EC9C08735EF4B832D1">
    <w:name w:val="6A98516FBBC140EC9C08735EF4B832D1"/>
  </w:style>
  <w:style w:type="paragraph" w:customStyle="1" w:styleId="63504CF85EDA4F61A20A76382BF1F102">
    <w:name w:val="63504CF85EDA4F61A20A76382BF1F102"/>
  </w:style>
  <w:style w:type="character" w:styleId="Emphasis">
    <w:name w:val="Emphasis"/>
    <w:basedOn w:val="DefaultParagraphFont"/>
    <w:uiPriority w:val="7"/>
    <w:unhideWhenUsed/>
    <w:qFormat/>
    <w:rsid w:val="00D82422"/>
    <w:rPr>
      <w:i/>
      <w:iCs/>
      <w:color w:val="404040" w:themeColor="text1" w:themeTint="BF"/>
    </w:rPr>
  </w:style>
  <w:style w:type="paragraph" w:customStyle="1" w:styleId="42EB8ADD7D2E48988EDD9AA9245C1E3E">
    <w:name w:val="42EB8ADD7D2E48988EDD9AA9245C1E3E"/>
  </w:style>
  <w:style w:type="paragraph" w:customStyle="1" w:styleId="09349BDF0D3A48DF9266D40416E5E20F">
    <w:name w:val="09349BDF0D3A48DF9266D40416E5E20F"/>
  </w:style>
  <w:style w:type="paragraph" w:customStyle="1" w:styleId="90D78CC0AE184E83BB81BDF2480DCC5E">
    <w:name w:val="90D78CC0AE184E83BB81BDF2480DCC5E"/>
  </w:style>
  <w:style w:type="paragraph" w:customStyle="1" w:styleId="1FDFDD10D9244A36B566DDBEC2D23686">
    <w:name w:val="1FDFDD10D9244A36B566DDBEC2D23686"/>
  </w:style>
  <w:style w:type="paragraph" w:customStyle="1" w:styleId="26A1190E67B6498C9A700405AF208324">
    <w:name w:val="26A1190E67B6498C9A700405AF208324"/>
  </w:style>
  <w:style w:type="paragraph" w:customStyle="1" w:styleId="1E9E0EFBC50048E99ED8F0FDC38B023A">
    <w:name w:val="1E9E0EFBC50048E99ED8F0FDC38B023A"/>
  </w:style>
  <w:style w:type="paragraph" w:customStyle="1" w:styleId="E61673136B5743CB9744C023A0199222">
    <w:name w:val="E61673136B5743CB9744C023A0199222"/>
  </w:style>
  <w:style w:type="paragraph" w:customStyle="1" w:styleId="688F24E429CC457880B89AC6AF952E6A">
    <w:name w:val="688F24E429CC457880B89AC6AF952E6A"/>
  </w:style>
  <w:style w:type="paragraph" w:customStyle="1" w:styleId="94E8F8D5103040F191130551F2C3A9A2">
    <w:name w:val="94E8F8D5103040F191130551F2C3A9A2"/>
  </w:style>
  <w:style w:type="paragraph" w:customStyle="1" w:styleId="65F48CF4D7A148D6BB44DB5B1662E876">
    <w:name w:val="65F48CF4D7A148D6BB44DB5B1662E876"/>
  </w:style>
  <w:style w:type="paragraph" w:customStyle="1" w:styleId="2636189E01084EA6B29F23CCA5642E83">
    <w:name w:val="2636189E01084EA6B29F23CCA5642E83"/>
  </w:style>
  <w:style w:type="paragraph" w:customStyle="1" w:styleId="07A76C5B5A8449DBB2E8D238605806A3">
    <w:name w:val="07A76C5B5A8449DBB2E8D238605806A3"/>
  </w:style>
  <w:style w:type="paragraph" w:customStyle="1" w:styleId="783A268AD9F44A8A9822AEE5DCF2EC35">
    <w:name w:val="783A268AD9F44A8A9822AEE5DCF2EC35"/>
  </w:style>
  <w:style w:type="paragraph" w:customStyle="1" w:styleId="6A7FAE3655604DB6B41FD9642808AB50">
    <w:name w:val="6A7FAE3655604DB6B41FD9642808AB50"/>
  </w:style>
  <w:style w:type="paragraph" w:customStyle="1" w:styleId="BE221ADB45F84F10814B8E1F7FAEB5C1">
    <w:name w:val="BE221ADB45F84F10814B8E1F7FAEB5C1"/>
  </w:style>
  <w:style w:type="paragraph" w:customStyle="1" w:styleId="FEFC5CE009DF4A4AB49B26388CA0EAF7">
    <w:name w:val="FEFC5CE009DF4A4AB49B26388CA0EAF7"/>
  </w:style>
  <w:style w:type="paragraph" w:customStyle="1" w:styleId="8D438855306447E5A69641A7D73A23A0">
    <w:name w:val="8D438855306447E5A69641A7D73A23A0"/>
  </w:style>
  <w:style w:type="paragraph" w:customStyle="1" w:styleId="FD23E02072754A149FBAD9B8AB3D7263">
    <w:name w:val="FD23E02072754A149FBAD9B8AB3D7263"/>
    <w:rsid w:val="00D82422"/>
  </w:style>
  <w:style w:type="paragraph" w:customStyle="1" w:styleId="06C6EF9DB5104F489E983ECE1B0DA7BC">
    <w:name w:val="06C6EF9DB5104F489E983ECE1B0DA7BC"/>
    <w:rsid w:val="00D82422"/>
  </w:style>
  <w:style w:type="paragraph" w:customStyle="1" w:styleId="9368B00CF14A41B19B2FA2B9AED6C93D">
    <w:name w:val="9368B00CF14A41B19B2FA2B9AED6C93D"/>
    <w:rsid w:val="00D82422"/>
  </w:style>
  <w:style w:type="paragraph" w:customStyle="1" w:styleId="F3C653DDB84E44EFBEEC6B62EC1E4149">
    <w:name w:val="F3C653DDB84E44EFBEEC6B62EC1E4149"/>
    <w:rsid w:val="00D82422"/>
  </w:style>
  <w:style w:type="paragraph" w:customStyle="1" w:styleId="FDB2CF5E384E415586C73D213733E916">
    <w:name w:val="FDB2CF5E384E415586C73D213733E916"/>
    <w:rsid w:val="00D82422"/>
  </w:style>
  <w:style w:type="paragraph" w:customStyle="1" w:styleId="A75BFF510A634979800B730A56A33985">
    <w:name w:val="A75BFF510A634979800B730A56A33985"/>
    <w:rsid w:val="00D82422"/>
  </w:style>
  <w:style w:type="paragraph" w:customStyle="1" w:styleId="914736BB9C504FB2A4419264EE4B85BD">
    <w:name w:val="914736BB9C504FB2A4419264EE4B85BD"/>
    <w:rsid w:val="00D82422"/>
  </w:style>
  <w:style w:type="paragraph" w:customStyle="1" w:styleId="4D070B8167994B4EB7AE46DF263D7DFB">
    <w:name w:val="4D070B8167994B4EB7AE46DF263D7DFB"/>
    <w:rsid w:val="00D82422"/>
  </w:style>
  <w:style w:type="paragraph" w:customStyle="1" w:styleId="09E60157493347B7B9A23569C1A6D159">
    <w:name w:val="09E60157493347B7B9A23569C1A6D159"/>
    <w:rsid w:val="00D82422"/>
  </w:style>
  <w:style w:type="paragraph" w:customStyle="1" w:styleId="7D95C9C3702A4C229C3A775B2EC300F8">
    <w:name w:val="7D95C9C3702A4C229C3A775B2EC300F8"/>
    <w:rsid w:val="00D82422"/>
  </w:style>
  <w:style w:type="paragraph" w:customStyle="1" w:styleId="23A051480E974CCE88A885FF7C116A53">
    <w:name w:val="23A051480E974CCE88A885FF7C116A53"/>
    <w:rsid w:val="00D82422"/>
  </w:style>
  <w:style w:type="paragraph" w:customStyle="1" w:styleId="2B828618477547F491495849A9A12E58">
    <w:name w:val="2B828618477547F491495849A9A12E58"/>
    <w:rsid w:val="00D82422"/>
  </w:style>
  <w:style w:type="paragraph" w:customStyle="1" w:styleId="54D7F1EDDAE246D5ABB369F9B977BA5F">
    <w:name w:val="54D7F1EDDAE246D5ABB369F9B977BA5F"/>
    <w:rsid w:val="00D82422"/>
  </w:style>
  <w:style w:type="paragraph" w:customStyle="1" w:styleId="C0C31FFCE1A94A7EB93EA0CC9F3679FF">
    <w:name w:val="C0C31FFCE1A94A7EB93EA0CC9F3679FF"/>
    <w:rsid w:val="00D82422"/>
  </w:style>
  <w:style w:type="paragraph" w:customStyle="1" w:styleId="15342584EC9D4704B7EAE57C3E33D549">
    <w:name w:val="15342584EC9D4704B7EAE57C3E33D549"/>
    <w:rsid w:val="00D82422"/>
  </w:style>
  <w:style w:type="paragraph" w:customStyle="1" w:styleId="1E88CB4A70A34825B181F3BFE9AA23AB">
    <w:name w:val="1E88CB4A70A34825B181F3BFE9AA23AB"/>
    <w:rsid w:val="00003375"/>
  </w:style>
  <w:style w:type="paragraph" w:customStyle="1" w:styleId="B01239DFC5944DB2AEE9D4A18AA64F1C">
    <w:name w:val="B01239DFC5944DB2AEE9D4A18AA64F1C"/>
    <w:rsid w:val="00003375"/>
  </w:style>
  <w:style w:type="paragraph" w:customStyle="1" w:styleId="A7697AFFD86440709981A61915D37E53">
    <w:name w:val="A7697AFFD86440709981A61915D37E53"/>
    <w:rsid w:val="00003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Rumit Jain</dc:creator>
  <cp:lastModifiedBy>NAMAN DARVESHI</cp:lastModifiedBy>
  <cp:revision>2</cp:revision>
  <dcterms:created xsi:type="dcterms:W3CDTF">2019-03-20T06:41:00Z</dcterms:created>
  <dcterms:modified xsi:type="dcterms:W3CDTF">2019-03-20T06:41:00Z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